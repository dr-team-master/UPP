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left w:val="double" w:sz="18" w:space="0" w:color="1F4E79" w:themeColor="accent1" w:themeShade="80"/>
        </w:tblBorders>
        <w:tblLook w:val="0600" w:firstRow="0" w:lastRow="0" w:firstColumn="0" w:lastColumn="0" w:noHBand="1" w:noVBand="1"/>
      </w:tblPr>
      <w:tblGrid>
        <w:gridCol w:w="9292"/>
      </w:tblGrid>
      <w:tr w:rsidR="005C2CF2" w14:paraId="43AC402F" w14:textId="77777777" w:rsidTr="005C2CF2">
        <w:trPr>
          <w:trHeight w:val="900"/>
        </w:trPr>
        <w:tc>
          <w:tcPr>
            <w:tcW w:w="9350" w:type="dxa"/>
            <w:vAlign w:val="center"/>
          </w:tcPr>
          <w:p w14:paraId="143849F7" w14:textId="77777777" w:rsidR="005C2CF2" w:rsidRDefault="00000000" w:rsidP="005C2CF2">
            <w:pPr>
              <w:pStyle w:val="Subtitle"/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1F4E79" w:themeColor="accent1" w:themeShade="80"/>
                <w:kern w:val="28"/>
                <w:sz w:val="38"/>
              </w:rPr>
            </w:pPr>
            <w:sdt>
              <w:sdtPr>
                <w:rPr>
                  <w:rFonts w:asciiTheme="majorHAnsi" w:eastAsiaTheme="majorEastAsia" w:hAnsiTheme="majorHAnsi" w:cstheme="majorBidi"/>
                  <w:b w:val="0"/>
                  <w:bCs w:val="0"/>
                  <w:caps/>
                  <w:color w:val="1F4E79" w:themeColor="accent1" w:themeShade="80"/>
                  <w:kern w:val="28"/>
                  <w:sz w:val="38"/>
                </w:rPr>
                <w:id w:val="2129963777"/>
                <w:placeholder>
                  <w:docPart w:val="09318ABF63804A8D836ADC5031F05B7A"/>
                </w:placeholder>
                <w15:appearance w15:val="hidden"/>
              </w:sdtPr>
              <w:sdtContent>
                <w:r w:rsidR="006F299F">
                  <w:rPr>
                    <w:rFonts w:asciiTheme="majorHAnsi" w:eastAsiaTheme="majorEastAsia" w:hAnsiTheme="majorHAnsi" w:cstheme="majorBidi"/>
                    <w:b w:val="0"/>
                    <w:bCs w:val="0"/>
                    <w:caps/>
                    <w:color w:val="1F4E79" w:themeColor="accent1" w:themeShade="80"/>
                    <w:kern w:val="28"/>
                    <w:sz w:val="38"/>
                  </w:rPr>
                  <w:t>RECRUITMENT AGENCY</w:t>
                </w:r>
              </w:sdtContent>
            </w:sdt>
            <w:r w:rsidR="005C2CF2"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1F4E79" w:themeColor="accent1" w:themeShade="80"/>
                <w:kern w:val="28"/>
                <w:sz w:val="38"/>
              </w:rPr>
              <w:t xml:space="preserve"> </w:t>
            </w:r>
          </w:p>
          <w:p w14:paraId="4E7A44BF" w14:textId="77777777" w:rsidR="005C2CF2" w:rsidRPr="005C2CF2" w:rsidRDefault="00000000" w:rsidP="005C2CF2">
            <w:pPr>
              <w:pStyle w:val="Subtitle"/>
            </w:pPr>
            <w:sdt>
              <w:sdtPr>
                <w:id w:val="1020900712"/>
                <w:placeholder>
                  <w:docPart w:val="1ACD69F9BA40405BA4AD61231D9FE8BC"/>
                </w:placeholder>
                <w15:appearance w15:val="hidden"/>
              </w:sdtPr>
              <w:sdtContent>
                <w:fldSimple w:instr=" MERGEFIELD  ${date}  \* MERGEFORMAT ">
                  <w:r w:rsidR="00B51611">
                    <w:rPr>
                      <w:noProof/>
                    </w:rPr>
                    <w:t>«${date}»</w:t>
                  </w:r>
                </w:fldSimple>
              </w:sdtContent>
            </w:sdt>
            <w:r w:rsidR="005C2CF2">
              <w:t xml:space="preserve"> </w:t>
            </w:r>
          </w:p>
        </w:tc>
      </w:tr>
    </w:tbl>
    <w:p w14:paraId="42271B06" w14:textId="77777777" w:rsidR="00C7576A" w:rsidRDefault="00C7576A" w:rsidP="005C2CF2"/>
    <w:p w14:paraId="714487BF" w14:textId="77777777" w:rsidR="00735CF9" w:rsidRDefault="00000000" w:rsidP="0065347E">
      <w:pPr>
        <w:pStyle w:val="InvoiceHeading"/>
      </w:pPr>
      <w:sdt>
        <w:sdtPr>
          <w:id w:val="468723047"/>
          <w:placeholder>
            <w:docPart w:val="A70E6C15AB99426D80AD861632B9C67B"/>
          </w:placeholder>
          <w:showingPlcHdr/>
          <w15:appearance w15:val="hidden"/>
        </w:sdtPr>
        <w:sdtContent>
          <w:r w:rsidR="0065347E" w:rsidRPr="0065347E">
            <w:t xml:space="preserve">Invoice </w:t>
          </w:r>
          <w:r w:rsidR="005C2CF2" w:rsidRPr="0065347E">
            <w:t>#</w:t>
          </w:r>
        </w:sdtContent>
      </w:sdt>
      <w:r w:rsidR="00CD56BA">
        <w:fldChar w:fldCharType="begin"/>
      </w:r>
      <w:r w:rsidR="00CD56BA">
        <w:instrText xml:space="preserve"> MERGEFIELD  ${processId}  \* MERGEFORMAT </w:instrText>
      </w:r>
      <w:r w:rsidR="00CD56BA">
        <w:fldChar w:fldCharType="separate"/>
      </w:r>
      <w:r w:rsidR="00CD56BA">
        <w:rPr>
          <w:noProof/>
        </w:rPr>
        <w:t>«${processId}»</w:t>
      </w:r>
      <w:r w:rsidR="00CD56BA">
        <w:fldChar w:fldCharType="end"/>
      </w:r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675"/>
        <w:gridCol w:w="4675"/>
      </w:tblGrid>
      <w:tr w:rsidR="00735CF9" w14:paraId="79776AF9" w14:textId="77777777" w:rsidTr="00735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6D18B108" w14:textId="77777777" w:rsidR="00735CF9" w:rsidRDefault="00000000">
            <w:sdt>
              <w:sdtPr>
                <w:id w:val="359703362"/>
                <w:placeholder>
                  <w:docPart w:val="D449657020F8472D8A2CF8466FB17BB9"/>
                </w:placeholder>
                <w:showingPlcHdr/>
                <w15:appearance w15:val="hidden"/>
              </w:sdtPr>
              <w:sdtContent>
                <w:r w:rsidR="00591137" w:rsidRPr="00591137">
                  <w:t>Bill to</w:t>
                </w:r>
              </w:sdtContent>
            </w:sdt>
            <w:r w:rsidR="00591137">
              <w:t xml:space="preserve"> </w:t>
            </w:r>
          </w:p>
        </w:tc>
        <w:tc>
          <w:tcPr>
            <w:tcW w:w="2500" w:type="pct"/>
          </w:tcPr>
          <w:p w14:paraId="674C697A" w14:textId="77777777" w:rsidR="00735CF9" w:rsidRDefault="00000000">
            <w:sdt>
              <w:sdtPr>
                <w:id w:val="278154673"/>
                <w:placeholder>
                  <w:docPart w:val="4BAEF05ED902476C99A78C5A2866F859"/>
                </w:placeholder>
                <w:showingPlcHdr/>
                <w15:appearance w15:val="hidden"/>
              </w:sdtPr>
              <w:sdtContent>
                <w:r w:rsidR="00591137" w:rsidRPr="00591137">
                  <w:t>Ship to</w:t>
                </w:r>
              </w:sdtContent>
            </w:sdt>
            <w:r w:rsidR="00591137">
              <w:t xml:space="preserve"> </w:t>
            </w:r>
          </w:p>
        </w:tc>
      </w:tr>
      <w:tr w:rsidR="00735CF9" w14:paraId="4BA0F24A" w14:textId="77777777" w:rsidTr="00735CF9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735CF9" w14:paraId="20626867" w14:textId="77777777" w:rsidTr="005C2CF2">
              <w:tc>
                <w:tcPr>
                  <w:tcW w:w="1889" w:type="pct"/>
                  <w:tcMar>
                    <w:top w:w="144" w:type="dxa"/>
                  </w:tcMar>
                </w:tcPr>
                <w:p w14:paraId="754FC3BF" w14:textId="77777777" w:rsidR="00735CF9" w:rsidRDefault="00000000" w:rsidP="005C2CF2">
                  <w:pPr>
                    <w:pStyle w:val="FormHeading"/>
                  </w:pPr>
                  <w:sdt>
                    <w:sdtPr>
                      <w:id w:val="-805619851"/>
                      <w:placeholder>
                        <w:docPart w:val="C2716D3225DA46BBAEA84EAA8210133A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Customer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101568CE" w14:textId="28508928" w:rsidR="00735CF9" w:rsidRDefault="00000000" w:rsidP="005C2CF2">
                  <w:pPr>
                    <w:pStyle w:val="FormText"/>
                  </w:pPr>
                  <w:sdt>
                    <w:sdtPr>
                      <w:id w:val="-1371756043"/>
                      <w:placeholder>
                        <w:docPart w:val="EB39FD5271064853AC78F65E53EF2977"/>
                      </w:placeholder>
                      <w15:appearance w15:val="hidden"/>
                    </w:sdtPr>
                    <w:sdtContent>
                      <w:fldSimple w:instr=" MERGEFIELD  ${firstName}  \* MERGEFORMAT ">
                        <w:r w:rsidR="004A34AD">
                          <w:rPr>
                            <w:noProof/>
                          </w:rPr>
                          <w:t>«${firstName}»</w:t>
                        </w:r>
                      </w:fldSimple>
                    </w:sdtContent>
                  </w:sdt>
                  <w:r w:rsidR="005C2CF2">
                    <w:t xml:space="preserve"> </w:t>
                  </w:r>
                  <w:fldSimple w:instr=" MERGEFIELD  ${lastName}  \* MERGEFORMAT ">
                    <w:r w:rsidR="004A34AD">
                      <w:rPr>
                        <w:noProof/>
                      </w:rPr>
                      <w:t>«${lastName}»</w:t>
                    </w:r>
                  </w:fldSimple>
                </w:p>
              </w:tc>
            </w:tr>
            <w:tr w:rsidR="00735CF9" w14:paraId="6AA2655B" w14:textId="77777777">
              <w:tc>
                <w:tcPr>
                  <w:tcW w:w="1889" w:type="pct"/>
                </w:tcPr>
                <w:p w14:paraId="7A4BE86B" w14:textId="77777777" w:rsidR="00735CF9" w:rsidRDefault="00000000">
                  <w:pPr>
                    <w:pStyle w:val="FormHeading"/>
                  </w:pPr>
                  <w:sdt>
                    <w:sdtPr>
                      <w:id w:val="-731389609"/>
                      <w:placeholder>
                        <w:docPart w:val="F7E3BCE0AAFC45D585E4E94DFAD6F027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Customer ID#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4D204921" w14:textId="23BB3695" w:rsidR="00735CF9" w:rsidRDefault="00000000" w:rsidP="0065347E">
                  <w:pPr>
                    <w:pStyle w:val="FormText"/>
                  </w:pPr>
                  <w:sdt>
                    <w:sdtPr>
                      <w:id w:val="-162166708"/>
                      <w:placeholder>
                        <w:docPart w:val="10FB0014859F46D5BF6C8630E69AA70F"/>
                      </w:placeholder>
                      <w15:appearance w15:val="hidden"/>
                    </w:sdtPr>
                    <w:sdtContent>
                      <w:fldSimple w:instr=" MERGEFIELD  ${username}  \* MERGEFORMAT ">
                        <w:r w:rsidR="004A34AD">
                          <w:rPr>
                            <w:noProof/>
                          </w:rPr>
                          <w:t>«${username}»</w:t>
                        </w:r>
                      </w:fldSimple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50E8475F" w14:textId="77777777">
              <w:tc>
                <w:tcPr>
                  <w:tcW w:w="1889" w:type="pct"/>
                </w:tcPr>
                <w:p w14:paraId="73174340" w14:textId="77777777" w:rsidR="00735CF9" w:rsidRDefault="00000000">
                  <w:pPr>
                    <w:pStyle w:val="FormHeading"/>
                  </w:pPr>
                  <w:sdt>
                    <w:sdtPr>
                      <w:id w:val="1264809986"/>
                      <w:placeholder>
                        <w:docPart w:val="9625AE1282A746F88978E0AE229865AC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Address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5E7BDD5E" w14:textId="0FA87615" w:rsidR="00735CF9" w:rsidRDefault="00000000">
                  <w:pPr>
                    <w:pStyle w:val="FormText"/>
                  </w:pPr>
                  <w:sdt>
                    <w:sdtPr>
                      <w:id w:val="1442570045"/>
                      <w:placeholder>
                        <w:docPart w:val="BC3958CDEC9345F890708F14A4BC4CCC"/>
                      </w:placeholder>
                      <w15:appearance w15:val="hidden"/>
                    </w:sdtPr>
                    <w:sdtContent>
                      <w:fldSimple w:instr=" MERGEFIELD  ${address}  \* MERGEFORMAT ">
                        <w:r w:rsidR="004A34AD">
                          <w:rPr>
                            <w:noProof/>
                          </w:rPr>
                          <w:t>«${address}»</w:t>
                        </w:r>
                      </w:fldSimple>
                      <w:r w:rsidR="005459BC">
                        <w:t xml:space="preserve">, </w:t>
                      </w:r>
                      <w:fldSimple w:instr=" MERGEFIELD  ${city}  \* MERGEFORMAT ">
                        <w:r w:rsidR="004A34AD">
                          <w:rPr>
                            <w:noProof/>
                          </w:rPr>
                          <w:t>«${city}»</w:t>
                        </w:r>
                      </w:fldSimple>
                    </w:sdtContent>
                  </w:sdt>
                  <w:r w:rsidR="005C2CF2">
                    <w:t xml:space="preserve"> </w:t>
                  </w:r>
                  <w:fldSimple w:instr=" MERGEFIELD  ${state}  \* MERGEFORMAT ">
                    <w:r w:rsidR="004A34AD">
                      <w:rPr>
                        <w:noProof/>
                      </w:rPr>
                      <w:t>«${state}»</w:t>
                    </w:r>
                  </w:fldSimple>
                </w:p>
              </w:tc>
            </w:tr>
            <w:tr w:rsidR="00735CF9" w14:paraId="24FF278D" w14:textId="77777777">
              <w:tc>
                <w:tcPr>
                  <w:tcW w:w="1889" w:type="pct"/>
                </w:tcPr>
                <w:p w14:paraId="7A06FAC0" w14:textId="77777777" w:rsidR="00735CF9" w:rsidRDefault="00000000">
                  <w:pPr>
                    <w:pStyle w:val="FormHeading"/>
                  </w:pPr>
                  <w:sdt>
                    <w:sdtPr>
                      <w:id w:val="312760990"/>
                      <w:placeholder>
                        <w:docPart w:val="F706B3F8670B458985701399CA92D679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Phone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78CE7F86" w14:textId="778BE65F" w:rsidR="00735CF9" w:rsidRDefault="00000000">
                  <w:pPr>
                    <w:pStyle w:val="FormText"/>
                  </w:pPr>
                  <w:sdt>
                    <w:sdtPr>
                      <w:id w:val="1724250592"/>
                      <w:placeholder>
                        <w:docPart w:val="7C6F5B66BB414660BDB7FA233B3E8E62"/>
                      </w:placeholder>
                      <w15:appearance w15:val="hidden"/>
                    </w:sdtPr>
                    <w:sdtContent>
                      <w:fldSimple w:instr=" MERGEFIELD  ${phone}  \* MERGEFORMAT ">
                        <w:r w:rsidR="004A34AD">
                          <w:rPr>
                            <w:noProof/>
                          </w:rPr>
                          <w:t>«${phone}»</w:t>
                        </w:r>
                      </w:fldSimple>
                    </w:sdtContent>
                  </w:sdt>
                  <w:r w:rsidR="005C2CF2">
                    <w:t xml:space="preserve"> </w:t>
                  </w:r>
                </w:p>
              </w:tc>
            </w:tr>
          </w:tbl>
          <w:p w14:paraId="6B9D070A" w14:textId="77777777" w:rsidR="00735CF9" w:rsidRDefault="00735CF9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735CF9" w14:paraId="7FC1C5F7" w14:textId="77777777" w:rsidTr="00F8533A">
              <w:tc>
                <w:tcPr>
                  <w:tcW w:w="1889" w:type="pct"/>
                  <w:tcMar>
                    <w:top w:w="144" w:type="dxa"/>
                  </w:tcMar>
                </w:tcPr>
                <w:p w14:paraId="0223FB08" w14:textId="77777777" w:rsidR="00735CF9" w:rsidRDefault="00000000">
                  <w:pPr>
                    <w:pStyle w:val="FormHeading"/>
                  </w:pPr>
                  <w:sdt>
                    <w:sdtPr>
                      <w:id w:val="-518862574"/>
                      <w:placeholder>
                        <w:docPart w:val="26AB9842055D47C59F5BB683A4026C49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Recipient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396200B4" w14:textId="0E4EC223" w:rsidR="00735CF9" w:rsidRDefault="002E2DB5">
                  <w:pPr>
                    <w:pStyle w:val="FormText"/>
                  </w:pPr>
                  <w:r>
                    <w:t>Recruitment agency</w:t>
                  </w:r>
                </w:p>
              </w:tc>
            </w:tr>
            <w:tr w:rsidR="00F8533A" w14:paraId="0181024E" w14:textId="77777777" w:rsidTr="00F8533A">
              <w:tc>
                <w:tcPr>
                  <w:tcW w:w="1889" w:type="pct"/>
                  <w:tcMar>
                    <w:top w:w="144" w:type="dxa"/>
                  </w:tcMar>
                </w:tcPr>
                <w:p w14:paraId="5AD617E4" w14:textId="6564CF2C" w:rsidR="00F8533A" w:rsidRDefault="00F8533A">
                  <w:pPr>
                    <w:pStyle w:val="FormHeading"/>
                  </w:pPr>
                  <w:r>
                    <w:t>Phone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625F6A61" w14:textId="78D101D3" w:rsidR="00F8533A" w:rsidRDefault="00F8533A">
                  <w:pPr>
                    <w:pStyle w:val="FormText"/>
                  </w:pPr>
                  <w:r>
                    <w:t>p.</w:t>
                  </w:r>
                  <w:sdt>
                    <w:sdtPr>
                      <w:id w:val="2104294361"/>
                      <w:placeholder>
                        <w:docPart w:val="E82173030E0140F1960C2B7C36C640A4"/>
                      </w:placeholder>
                      <w:showingPlcHdr/>
                      <w15:appearance w15:val="hidden"/>
                    </w:sdtPr>
                    <w:sdtContent>
                      <w:r w:rsidRPr="00591137">
                        <w:t>(123) 987-6543</w:t>
                      </w:r>
                    </w:sdtContent>
                  </w:sdt>
                  <w:r>
                    <w:t> </w:t>
                  </w:r>
                  <w:r w:rsidRPr="00147208">
                    <w:rPr>
                      <w:rStyle w:val="Strong"/>
                      <w:color w:val="2E74B5" w:themeColor="accent1" w:themeShade="BF"/>
                    </w:rPr>
                    <w:t>|</w:t>
                  </w:r>
                  <w:r>
                    <w:t> f.</w:t>
                  </w:r>
                  <w:sdt>
                    <w:sdtPr>
                      <w:id w:val="446741913"/>
                      <w:placeholder>
                        <w:docPart w:val="8402EE700A9447E0872D1797724132F4"/>
                      </w:placeholder>
                      <w:showingPlcHdr/>
                      <w15:appearance w15:val="hidden"/>
                    </w:sdtPr>
                    <w:sdtContent>
                      <w:r w:rsidRPr="00591137">
                        <w:t>(123) 987-6542</w:t>
                      </w:r>
                    </w:sdtContent>
                  </w:sdt>
                </w:p>
              </w:tc>
            </w:tr>
            <w:tr w:rsidR="005459BC" w14:paraId="164AFC4D" w14:textId="77777777" w:rsidTr="00F8533A">
              <w:tc>
                <w:tcPr>
                  <w:tcW w:w="1889" w:type="pct"/>
                </w:tcPr>
                <w:p w14:paraId="47D49E00" w14:textId="77777777" w:rsidR="005459BC" w:rsidRPr="005C2CF2" w:rsidRDefault="00000000" w:rsidP="005459BC">
                  <w:pPr>
                    <w:pStyle w:val="FormHeading"/>
                  </w:pPr>
                  <w:sdt>
                    <w:sdtPr>
                      <w:id w:val="1207995435"/>
                      <w:placeholder>
                        <w:docPart w:val="1EC4E51212DE443DA7BD2DC35F114910"/>
                      </w:placeholder>
                      <w:showingPlcHdr/>
                      <w15:appearance w15:val="hidden"/>
                    </w:sdtPr>
                    <w:sdtContent>
                      <w:r w:rsidR="005459BC" w:rsidRPr="005C2CF2">
                        <w:t>Address</w:t>
                      </w:r>
                    </w:sdtContent>
                  </w:sdt>
                  <w:r w:rsidR="005459BC" w:rsidRP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42BE36D9" w14:textId="77777777" w:rsidR="005459BC" w:rsidRDefault="00FE7F76" w:rsidP="005459BC">
                  <w:pPr>
                    <w:pStyle w:val="FormText"/>
                  </w:pPr>
                  <w:r>
                    <w:t>Bulevar Mihajla Pupina 123, Novi Sad, Srbija</w:t>
                  </w:r>
                </w:p>
              </w:tc>
            </w:tr>
            <w:tr w:rsidR="001A06B6" w14:paraId="6C33DA77" w14:textId="77777777" w:rsidTr="00F8533A">
              <w:trPr>
                <w:gridAfter w:val="1"/>
                <w:wAfter w:w="3111" w:type="pct"/>
              </w:trPr>
              <w:tc>
                <w:tcPr>
                  <w:tcW w:w="1889" w:type="pct"/>
                </w:tcPr>
                <w:p w14:paraId="55BDC4CD" w14:textId="5D8F93FC" w:rsidR="005459BC" w:rsidRPr="005C2CF2" w:rsidRDefault="00F8533A" w:rsidP="005459BC">
                  <w:pPr>
                    <w:pStyle w:val="FormHeading"/>
                  </w:pPr>
                  <w:r>
                    <w:t xml:space="preserve"> 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63"/>
              <w:tblOverlap w:val="never"/>
              <w:tblW w:w="1948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9"/>
              <w:gridCol w:w="570"/>
              <w:gridCol w:w="570"/>
            </w:tblGrid>
            <w:tr w:rsidR="00F8533A" w14:paraId="7B3D1D30" w14:textId="77777777" w:rsidTr="00F8533A">
              <w:trPr>
                <w:trHeight w:val="156"/>
              </w:trPr>
              <w:tc>
                <w:tcPr>
                  <w:tcW w:w="0" w:type="auto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14944D88" w14:textId="52EC6411" w:rsidR="00F8533A" w:rsidRDefault="00F8533A" w:rsidP="00F8533A">
                  <w:pPr>
                    <w:pStyle w:val="Default"/>
                    <w:rPr>
                      <w:color w:val="40404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</w:tcPr>
                <w:p w14:paraId="1F54C2CB" w14:textId="77777777" w:rsidR="00F8533A" w:rsidRDefault="00F8533A" w:rsidP="00F8533A"/>
              </w:tc>
              <w:tc>
                <w:tcPr>
                  <w:tcW w:w="0" w:type="auto"/>
                </w:tcPr>
                <w:p w14:paraId="186F2723" w14:textId="6E110E0C" w:rsidR="00F8533A" w:rsidRDefault="00F8533A" w:rsidP="00F8533A"/>
              </w:tc>
            </w:tr>
          </w:tbl>
          <w:p w14:paraId="1C50F9F3" w14:textId="77777777" w:rsidR="00FE7F76" w:rsidRDefault="00FE7F76" w:rsidP="00FE7F76">
            <w:pPr>
              <w:pStyle w:val="Default"/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87"/>
            </w:tblGrid>
            <w:tr w:rsidR="005459BC" w14:paraId="54411930" w14:textId="77777777" w:rsidTr="00F8533A">
              <w:trPr>
                <w:trHeight w:val="281"/>
              </w:trPr>
              <w:tc>
                <w:tcPr>
                  <w:tcW w:w="5000" w:type="pct"/>
                </w:tcPr>
                <w:p w14:paraId="710126F9" w14:textId="0AD99E1F" w:rsidR="005459BC" w:rsidRDefault="005459BC" w:rsidP="005459BC">
                  <w:pPr>
                    <w:pStyle w:val="FormText"/>
                  </w:pPr>
                </w:p>
              </w:tc>
            </w:tr>
          </w:tbl>
          <w:p w14:paraId="607034A8" w14:textId="77777777" w:rsidR="00735CF9" w:rsidRDefault="00735CF9"/>
        </w:tc>
      </w:tr>
    </w:tbl>
    <w:p w14:paraId="787BD1E1" w14:textId="77777777" w:rsidR="00735CF9" w:rsidRDefault="00735CF9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40"/>
        <w:gridCol w:w="761"/>
        <w:gridCol w:w="3611"/>
        <w:gridCol w:w="1446"/>
        <w:gridCol w:w="1446"/>
        <w:gridCol w:w="1446"/>
      </w:tblGrid>
      <w:tr w:rsidR="00735CF9" w14:paraId="58DE80A7" w14:textId="77777777" w:rsidTr="00183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2" w:type="pct"/>
          </w:tcPr>
          <w:p w14:paraId="412F8C24" w14:textId="77777777" w:rsidR="00735CF9" w:rsidRDefault="00000000">
            <w:pPr>
              <w:jc w:val="center"/>
            </w:pPr>
            <w:sdt>
              <w:sdtPr>
                <w:id w:val="1275219298"/>
                <w:placeholder>
                  <w:docPart w:val="E4156A1F971A4A11A2689F2A276AFC14"/>
                </w:placeholder>
                <w:showingPlcHdr/>
                <w15:appearance w15:val="hidden"/>
              </w:sdtPr>
              <w:sdtContent>
                <w:r w:rsidR="00591137" w:rsidRPr="00591137">
                  <w:t>Qty.</w:t>
                </w:r>
              </w:sdtContent>
            </w:sdt>
            <w:r w:rsidR="00591137">
              <w:t xml:space="preserve"> </w:t>
            </w:r>
          </w:p>
        </w:tc>
        <w:tc>
          <w:tcPr>
            <w:tcW w:w="407" w:type="pct"/>
          </w:tcPr>
          <w:p w14:paraId="58200E07" w14:textId="77777777" w:rsidR="00735CF9" w:rsidRDefault="00000000">
            <w:pPr>
              <w:jc w:val="center"/>
            </w:pPr>
            <w:sdt>
              <w:sdtPr>
                <w:id w:val="1892771118"/>
                <w:placeholder>
                  <w:docPart w:val="163DE645B06A49DFA3CAE70EFCCFA478"/>
                </w:placeholder>
                <w:showingPlcHdr/>
                <w15:appearance w15:val="hidden"/>
              </w:sdtPr>
              <w:sdtContent>
                <w:r w:rsidR="00591137" w:rsidRPr="00591137">
                  <w:t>Item#</w:t>
                </w:r>
              </w:sdtContent>
            </w:sdt>
            <w:r w:rsidR="00591137">
              <w:t xml:space="preserve"> </w:t>
            </w:r>
          </w:p>
        </w:tc>
        <w:tc>
          <w:tcPr>
            <w:tcW w:w="1931" w:type="pct"/>
          </w:tcPr>
          <w:p w14:paraId="60C71149" w14:textId="77777777" w:rsidR="00735CF9" w:rsidRDefault="00000000">
            <w:sdt>
              <w:sdtPr>
                <w:id w:val="-341165494"/>
                <w:placeholder>
                  <w:docPart w:val="8D7454A36ECB45E498813A48720DB7E6"/>
                </w:placeholder>
                <w:showingPlcHdr/>
                <w15:appearance w15:val="hidden"/>
              </w:sdtPr>
              <w:sdtContent>
                <w:r w:rsidR="00591137" w:rsidRPr="00591137">
                  <w:t>Description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4FEF0931" w14:textId="77777777" w:rsidR="00735CF9" w:rsidRDefault="00000000">
            <w:sdt>
              <w:sdtPr>
                <w:id w:val="-249423055"/>
                <w:placeholder>
                  <w:docPart w:val="6E5935D3BFCF4FC7AE46A861D64837DA"/>
                </w:placeholder>
                <w:showingPlcHdr/>
                <w15:appearance w15:val="hidden"/>
              </w:sdtPr>
              <w:sdtContent>
                <w:r w:rsidR="00591137" w:rsidRPr="00591137">
                  <w:t>Unit price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0407751" w14:textId="77777777" w:rsidR="00735CF9" w:rsidRDefault="00000000">
            <w:sdt>
              <w:sdtPr>
                <w:id w:val="-1620285810"/>
                <w:placeholder>
                  <w:docPart w:val="4F91399CE4D6496185F7491B33F053E0"/>
                </w:placeholder>
                <w:showingPlcHdr/>
                <w15:appearance w15:val="hidden"/>
              </w:sdtPr>
              <w:sdtContent>
                <w:r w:rsidR="00591137" w:rsidRPr="00591137">
                  <w:t>Discount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642E2216" w14:textId="77777777" w:rsidR="00735CF9" w:rsidRDefault="00000000">
            <w:sdt>
              <w:sdtPr>
                <w:id w:val="-220978842"/>
                <w:placeholder>
                  <w:docPart w:val="40D5D83E6C9841028960994B95186865"/>
                </w:placeholder>
                <w:showingPlcHdr/>
                <w15:appearance w15:val="hidden"/>
              </w:sdtPr>
              <w:sdtContent>
                <w:r w:rsidR="00591137" w:rsidRPr="00591137">
                  <w:t>Line total</w:t>
                </w:r>
              </w:sdtContent>
            </w:sdt>
            <w:r w:rsidR="00591137">
              <w:t xml:space="preserve"> </w:t>
            </w:r>
          </w:p>
        </w:tc>
      </w:tr>
      <w:tr w:rsidR="00735CF9" w14:paraId="0ECFD309" w14:textId="77777777" w:rsidTr="0018300E">
        <w:tc>
          <w:tcPr>
            <w:tcW w:w="342" w:type="pct"/>
          </w:tcPr>
          <w:p w14:paraId="6AFA7EA0" w14:textId="77777777" w:rsidR="00735CF9" w:rsidRDefault="00000000" w:rsidP="00591137">
            <w:sdt>
              <w:sdtPr>
                <w:id w:val="-1558004531"/>
                <w:placeholder>
                  <w:docPart w:val="E81A07EF6E65485CA4F6D64ADB238EC3"/>
                </w:placeholder>
                <w15:appearance w15:val="hidden"/>
              </w:sdtPr>
              <w:sdtContent>
                <w:r w:rsidR="006B5D77">
                  <w:t>1</w:t>
                </w:r>
              </w:sdtContent>
            </w:sdt>
          </w:p>
        </w:tc>
        <w:tc>
          <w:tcPr>
            <w:tcW w:w="407" w:type="pct"/>
          </w:tcPr>
          <w:p w14:paraId="26D8B8E9" w14:textId="600550C1" w:rsidR="00735CF9" w:rsidRDefault="00000000" w:rsidP="00591137">
            <w:sdt>
              <w:sdtPr>
                <w:id w:val="490915950"/>
                <w:placeholder>
                  <w:docPart w:val="41EDA39B85774A9AB66BC9F2458032E5"/>
                </w:placeholder>
                <w15:appearance w15:val="hidden"/>
              </w:sdtPr>
              <w:sdtContent>
                <w:r w:rsidR="00F8533A">
                  <w:t>2</w:t>
                </w:r>
              </w:sdtContent>
            </w:sdt>
            <w:r w:rsidR="00591137">
              <w:t xml:space="preserve"> </w:t>
            </w:r>
          </w:p>
        </w:tc>
        <w:tc>
          <w:tcPr>
            <w:tcW w:w="1931" w:type="pct"/>
          </w:tcPr>
          <w:p w14:paraId="633A94FD" w14:textId="7AE0C949" w:rsidR="00735CF9" w:rsidRDefault="00F8533A" w:rsidP="00591137">
            <w:r>
              <w:t>Premium hiring</w:t>
            </w:r>
          </w:p>
        </w:tc>
        <w:tc>
          <w:tcPr>
            <w:tcW w:w="773" w:type="pct"/>
          </w:tcPr>
          <w:p w14:paraId="59729FA6" w14:textId="1BC1A43F" w:rsidR="00735CF9" w:rsidRDefault="00000000" w:rsidP="00591137">
            <w:pPr>
              <w:jc w:val="right"/>
            </w:pPr>
            <w:sdt>
              <w:sdtPr>
                <w:id w:val="1728488775"/>
                <w:placeholder>
                  <w:docPart w:val="9C9C9811AE4249AA869E5047CE5556B4"/>
                </w:placeholder>
                <w15:appearance w15:val="hidden"/>
              </w:sdtPr>
              <w:sdtContent>
                <w:r w:rsidR="00F8533A">
                  <w:t>200</w:t>
                </w:r>
                <w:r w:rsidR="006B5D77">
                  <w:t>.00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1D63992B" w14:textId="77777777" w:rsidR="00735CF9" w:rsidRDefault="00735CF9" w:rsidP="00591137">
            <w:pPr>
              <w:jc w:val="right"/>
            </w:pPr>
          </w:p>
        </w:tc>
        <w:tc>
          <w:tcPr>
            <w:tcW w:w="773" w:type="pct"/>
          </w:tcPr>
          <w:p w14:paraId="10F7D5C0" w14:textId="1A057D47" w:rsidR="00735CF9" w:rsidRDefault="00F8533A" w:rsidP="00591137">
            <w:pPr>
              <w:jc w:val="right"/>
            </w:pPr>
            <w:r>
              <w:t>200.00</w:t>
            </w:r>
          </w:p>
        </w:tc>
      </w:tr>
      <w:tr w:rsidR="00735CF9" w14:paraId="7674218B" w14:textId="77777777" w:rsidTr="0018300E">
        <w:tc>
          <w:tcPr>
            <w:tcW w:w="342" w:type="pct"/>
            <w:tcBorders>
              <w:bottom w:val="single" w:sz="4" w:space="0" w:color="5B9BD5" w:themeColor="accent1"/>
              <w:right w:val="nil"/>
            </w:tcBorders>
          </w:tcPr>
          <w:p w14:paraId="55DFC128" w14:textId="77777777" w:rsidR="00735CF9" w:rsidRDefault="00735CF9">
            <w:pPr>
              <w:jc w:val="right"/>
            </w:pPr>
          </w:p>
        </w:tc>
        <w:tc>
          <w:tcPr>
            <w:tcW w:w="40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040200EA" w14:textId="77777777" w:rsidR="00735CF9" w:rsidRDefault="00735CF9">
            <w:pPr>
              <w:jc w:val="right"/>
            </w:pPr>
          </w:p>
        </w:tc>
        <w:tc>
          <w:tcPr>
            <w:tcW w:w="193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5BE9BB44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30C20AA1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</w:tcBorders>
          </w:tcPr>
          <w:p w14:paraId="1F1E7DAF" w14:textId="77777777" w:rsidR="00735CF9" w:rsidRDefault="00000000">
            <w:pPr>
              <w:jc w:val="right"/>
            </w:pPr>
            <w:sdt>
              <w:sdtPr>
                <w:id w:val="-633869369"/>
                <w:placeholder>
                  <w:docPart w:val="31778F0563F94117AF829B759D7D392A"/>
                </w:placeholder>
                <w:showingPlcHdr/>
                <w15:appearance w15:val="hidden"/>
              </w:sdtPr>
              <w:sdtContent>
                <w:r w:rsidR="00591137" w:rsidRPr="00591137">
                  <w:t>Total Discount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6FC86914" w14:textId="77777777" w:rsidR="00735CF9" w:rsidRDefault="00000000">
            <w:pPr>
              <w:jc w:val="right"/>
            </w:pPr>
            <w:sdt>
              <w:sdtPr>
                <w:id w:val="-791981677"/>
                <w:placeholder>
                  <w:docPart w:val="D58DEE4CD371465FA9ACB5759718B4DD"/>
                </w:placeholder>
                <w:showingPlcHdr/>
                <w15:appearance w15:val="hidden"/>
              </w:sdtPr>
              <w:sdtContent>
                <w:r w:rsidR="00591137" w:rsidRPr="00591137">
                  <w:t>0</w:t>
                </w:r>
              </w:sdtContent>
            </w:sdt>
            <w:r w:rsidR="00591137">
              <w:t xml:space="preserve"> </w:t>
            </w:r>
          </w:p>
        </w:tc>
      </w:tr>
      <w:tr w:rsidR="00735CF9" w14:paraId="35BB1E28" w14:textId="77777777" w:rsidTr="0018300E">
        <w:tc>
          <w:tcPr>
            <w:tcW w:w="342" w:type="pct"/>
            <w:tcBorders>
              <w:bottom w:val="single" w:sz="4" w:space="0" w:color="5B9BD5" w:themeColor="accent1"/>
              <w:right w:val="nil"/>
            </w:tcBorders>
          </w:tcPr>
          <w:p w14:paraId="6037C64F" w14:textId="77777777" w:rsidR="00735CF9" w:rsidRDefault="00735CF9">
            <w:pPr>
              <w:jc w:val="right"/>
            </w:pPr>
          </w:p>
        </w:tc>
        <w:tc>
          <w:tcPr>
            <w:tcW w:w="40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56BFA56E" w14:textId="77777777" w:rsidR="00735CF9" w:rsidRDefault="00735CF9">
            <w:pPr>
              <w:jc w:val="right"/>
            </w:pPr>
          </w:p>
        </w:tc>
        <w:tc>
          <w:tcPr>
            <w:tcW w:w="193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113A59E9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0697F72C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</w:tcBorders>
          </w:tcPr>
          <w:p w14:paraId="0EF1F6F4" w14:textId="77777777" w:rsidR="00735CF9" w:rsidRDefault="00000000">
            <w:pPr>
              <w:jc w:val="right"/>
            </w:pPr>
            <w:sdt>
              <w:sdtPr>
                <w:id w:val="-1790050719"/>
                <w:placeholder>
                  <w:docPart w:val="E567D319F4EF48018C7B0F5659EB317E"/>
                </w:placeholder>
                <w:showingPlcHdr/>
                <w15:appearance w15:val="hidden"/>
              </w:sdtPr>
              <w:sdtContent>
                <w:r w:rsidR="00591137" w:rsidRPr="00591137">
                  <w:t>Subtotal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739BA94F" w14:textId="0AE18735" w:rsidR="00735CF9" w:rsidRDefault="00000000">
            <w:pPr>
              <w:jc w:val="right"/>
            </w:pPr>
            <w:sdt>
              <w:sdtPr>
                <w:id w:val="-1112590678"/>
                <w:placeholder>
                  <w:docPart w:val="A900F1B803A04C65B19D5F745573008C"/>
                </w:placeholder>
                <w15:appearance w15:val="hidden"/>
              </w:sdtPr>
              <w:sdtContent>
                <w:r w:rsidR="00F8533A">
                  <w:t>2</w:t>
                </w:r>
                <w:r w:rsidR="006B5D77">
                  <w:t>00.00</w:t>
                </w:r>
              </w:sdtContent>
            </w:sdt>
            <w:r w:rsidR="00591137">
              <w:t xml:space="preserve"> </w:t>
            </w:r>
          </w:p>
        </w:tc>
      </w:tr>
      <w:tr w:rsidR="00735CF9" w14:paraId="0E6F0666" w14:textId="77777777" w:rsidTr="0018300E">
        <w:tc>
          <w:tcPr>
            <w:tcW w:w="342" w:type="pct"/>
            <w:tcBorders>
              <w:right w:val="nil"/>
            </w:tcBorders>
          </w:tcPr>
          <w:p w14:paraId="6680B214" w14:textId="77777777" w:rsidR="00735CF9" w:rsidRDefault="00735CF9">
            <w:pPr>
              <w:jc w:val="right"/>
            </w:pPr>
          </w:p>
        </w:tc>
        <w:tc>
          <w:tcPr>
            <w:tcW w:w="407" w:type="pct"/>
            <w:tcBorders>
              <w:left w:val="nil"/>
              <w:right w:val="nil"/>
            </w:tcBorders>
          </w:tcPr>
          <w:p w14:paraId="723CA964" w14:textId="77777777" w:rsidR="00735CF9" w:rsidRDefault="00735CF9">
            <w:pPr>
              <w:jc w:val="right"/>
            </w:pPr>
          </w:p>
        </w:tc>
        <w:tc>
          <w:tcPr>
            <w:tcW w:w="1931" w:type="pct"/>
            <w:tcBorders>
              <w:left w:val="nil"/>
              <w:right w:val="nil"/>
            </w:tcBorders>
          </w:tcPr>
          <w:p w14:paraId="1C3B5266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right w:val="nil"/>
            </w:tcBorders>
          </w:tcPr>
          <w:p w14:paraId="2AD4CA47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</w:tcBorders>
          </w:tcPr>
          <w:p w14:paraId="4060DA9D" w14:textId="77777777" w:rsidR="00735CF9" w:rsidRDefault="00000000">
            <w:pPr>
              <w:jc w:val="right"/>
            </w:pPr>
            <w:sdt>
              <w:sdtPr>
                <w:id w:val="-1974202049"/>
                <w:placeholder>
                  <w:docPart w:val="3899131F292E4EDD93607E5E441E0B53"/>
                </w:placeholder>
                <w:showingPlcHdr/>
                <w15:appearance w15:val="hidden"/>
              </w:sdtPr>
              <w:sdtContent>
                <w:r w:rsidR="00591137" w:rsidRPr="00591137">
                  <w:t>Sales Tax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5EAF8430" w14:textId="77777777" w:rsidR="00735CF9" w:rsidRDefault="00000000">
            <w:pPr>
              <w:jc w:val="right"/>
            </w:pPr>
            <w:sdt>
              <w:sdtPr>
                <w:id w:val="1742205046"/>
                <w:placeholder>
                  <w:docPart w:val="9828C67DA8D643048DB5057578FD9E3F"/>
                </w:placeholder>
                <w15:appearance w15:val="hidden"/>
              </w:sdtPr>
              <w:sdtContent>
                <w:r w:rsidR="006B5D77">
                  <w:t>0</w:t>
                </w:r>
              </w:sdtContent>
            </w:sdt>
            <w:r w:rsidR="00591137">
              <w:t xml:space="preserve"> </w:t>
            </w:r>
          </w:p>
        </w:tc>
      </w:tr>
      <w:tr w:rsidR="00735CF9" w14:paraId="272332ED" w14:textId="77777777" w:rsidTr="0018300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42" w:type="pct"/>
          </w:tcPr>
          <w:p w14:paraId="54552C2E" w14:textId="77777777" w:rsidR="00735CF9" w:rsidRDefault="00735CF9"/>
        </w:tc>
        <w:tc>
          <w:tcPr>
            <w:tcW w:w="407" w:type="pct"/>
          </w:tcPr>
          <w:p w14:paraId="628CB23B" w14:textId="77777777" w:rsidR="00735CF9" w:rsidRDefault="00735CF9"/>
        </w:tc>
        <w:tc>
          <w:tcPr>
            <w:tcW w:w="1931" w:type="pct"/>
          </w:tcPr>
          <w:p w14:paraId="4A9E7340" w14:textId="77777777" w:rsidR="00735CF9" w:rsidRDefault="00735CF9"/>
        </w:tc>
        <w:tc>
          <w:tcPr>
            <w:tcW w:w="773" w:type="pct"/>
          </w:tcPr>
          <w:p w14:paraId="3BB834B8" w14:textId="77777777" w:rsidR="00735CF9" w:rsidRDefault="00735CF9"/>
        </w:tc>
        <w:tc>
          <w:tcPr>
            <w:tcW w:w="773" w:type="pct"/>
          </w:tcPr>
          <w:p w14:paraId="24CB41D9" w14:textId="77777777" w:rsidR="00735CF9" w:rsidRDefault="00000000">
            <w:sdt>
              <w:sdtPr>
                <w:id w:val="603235304"/>
                <w:placeholder>
                  <w:docPart w:val="71B414F9D39B4A5E90361587FDC9571F"/>
                </w:placeholder>
                <w:showingPlcHdr/>
                <w15:appearance w15:val="hidden"/>
              </w:sdtPr>
              <w:sdtContent>
                <w:r w:rsidR="00591137" w:rsidRPr="00591137">
                  <w:t>Total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4A9F4DB" w14:textId="29391B8C" w:rsidR="00735CF9" w:rsidRDefault="00000000">
            <w:sdt>
              <w:sdtPr>
                <w:id w:val="-1362277799"/>
                <w:placeholder>
                  <w:docPart w:val="EF222740C9EF4D2BAA9D54EB14F68AC9"/>
                </w:placeholder>
                <w15:appearance w15:val="hidden"/>
              </w:sdtPr>
              <w:sdtContent>
                <w:r w:rsidR="00F8533A">
                  <w:t>2</w:t>
                </w:r>
                <w:r w:rsidR="006B5D77">
                  <w:t>00.00</w:t>
                </w:r>
              </w:sdtContent>
            </w:sdt>
            <w:r w:rsidR="00591137">
              <w:t xml:space="preserve"> </w:t>
            </w:r>
          </w:p>
        </w:tc>
      </w:tr>
    </w:tbl>
    <w:p w14:paraId="0C657EE0" w14:textId="77777777" w:rsidR="00735CF9" w:rsidRDefault="00000000">
      <w:pPr>
        <w:pStyle w:val="Closing"/>
      </w:pPr>
      <w:sdt>
        <w:sdtPr>
          <w:id w:val="-997734589"/>
          <w:placeholder>
            <w:docPart w:val="4789D8E7C8BC42589625DF740E4BE8E2"/>
          </w:placeholder>
          <w15:appearance w15:val="hidden"/>
        </w:sdtPr>
        <w:sdtContent>
          <w:r w:rsidR="006F299F">
            <w:t>Thank you for choosing us!</w:t>
          </w:r>
        </w:sdtContent>
      </w:sdt>
      <w:r w:rsidR="00591137">
        <w:t xml:space="preserve"> </w:t>
      </w:r>
    </w:p>
    <w:p w14:paraId="2CC10382" w14:textId="77777777" w:rsidR="00591137" w:rsidRPr="00591137" w:rsidRDefault="00000000" w:rsidP="00591137">
      <w:pPr>
        <w:pStyle w:val="Organization"/>
      </w:pPr>
      <w:sdt>
        <w:sdtPr>
          <w:id w:val="-1708246891"/>
          <w:placeholder>
            <w:docPart w:val="89C5DDCC1DD94CB9B4A0C2650C6BEEAF"/>
          </w:placeholder>
          <w15:appearance w15:val="hidden"/>
        </w:sdtPr>
        <w:sdtContent>
          <w:r w:rsidR="006F299F">
            <w:t>Recruitment Agency</w:t>
          </w:r>
        </w:sdtContent>
      </w:sdt>
      <w:r w:rsidR="00591137">
        <w:t xml:space="preserve"> </w:t>
      </w:r>
    </w:p>
    <w:p w14:paraId="03B06B8C" w14:textId="77777777" w:rsidR="00591137" w:rsidRDefault="00000000" w:rsidP="00591137">
      <w:pPr>
        <w:pStyle w:val="ContactInfo"/>
      </w:pPr>
      <w:sdt>
        <w:sdtPr>
          <w:id w:val="1045187393"/>
          <w:placeholder>
            <w:docPart w:val="5B81C6257BA4487B81750170985EC9C9"/>
          </w:placeholder>
          <w15:appearance w15:val="hidden"/>
        </w:sdtPr>
        <w:sdtContent>
          <w:r w:rsidR="005459BC">
            <w:t>123 Bulevar Mihajla Pupina, Novi Sad</w:t>
          </w:r>
        </w:sdtContent>
      </w:sdt>
      <w:r w:rsidR="00591137">
        <w:t> </w:t>
      </w:r>
      <w:r w:rsidR="00591137" w:rsidRPr="00147208">
        <w:rPr>
          <w:rStyle w:val="Strong"/>
          <w:color w:val="2E74B5" w:themeColor="accent1" w:themeShade="BF"/>
        </w:rPr>
        <w:t>|</w:t>
      </w:r>
      <w:r w:rsidR="00591137">
        <w:t> </w:t>
      </w:r>
      <w:sdt>
        <w:sdtPr>
          <w:id w:val="455155467"/>
          <w:placeholder>
            <w:docPart w:val="C64B261296E14B81AC367DD6C64F2F09"/>
          </w:placeholder>
          <w15:appearance w15:val="hidden"/>
        </w:sdtPr>
        <w:sdtContent>
          <w:r w:rsidR="006F299F">
            <w:t>recruitment.agency.com</w:t>
          </w:r>
        </w:sdtContent>
      </w:sdt>
    </w:p>
    <w:p w14:paraId="221A7AC1" w14:textId="77777777" w:rsidR="00591137" w:rsidRDefault="00591137" w:rsidP="00591137">
      <w:pPr>
        <w:pStyle w:val="ContactInfo"/>
      </w:pPr>
      <w:r>
        <w:t>p.</w:t>
      </w:r>
      <w:sdt>
        <w:sdtPr>
          <w:id w:val="-1171332772"/>
          <w:placeholder>
            <w:docPart w:val="2A5C282992944B7695494385810B914C"/>
          </w:placeholder>
          <w:showingPlcHdr/>
          <w15:appearance w15:val="hidden"/>
        </w:sdtPr>
        <w:sdtContent>
          <w:r w:rsidRPr="00591137">
            <w:t>(123) 987-6543</w:t>
          </w:r>
        </w:sdtContent>
      </w:sdt>
      <w:r>
        <w:t> </w:t>
      </w:r>
      <w:r w:rsidRPr="00147208">
        <w:rPr>
          <w:rStyle w:val="Strong"/>
          <w:color w:val="2E74B5" w:themeColor="accent1" w:themeShade="BF"/>
        </w:rPr>
        <w:t>|</w:t>
      </w:r>
      <w:r>
        <w:t> f.</w:t>
      </w:r>
      <w:sdt>
        <w:sdtPr>
          <w:id w:val="-1735153725"/>
          <w:placeholder>
            <w:docPart w:val="B664C5BE2A804DA7A71FC9947B67E25C"/>
          </w:placeholder>
          <w:showingPlcHdr/>
          <w15:appearance w15:val="hidden"/>
        </w:sdtPr>
        <w:sdtContent>
          <w:r w:rsidRPr="00591137">
            <w:t>(123) 987-6542</w:t>
          </w:r>
        </w:sdtContent>
      </w:sdt>
      <w:r>
        <w:t>  </w:t>
      </w:r>
      <w:r w:rsidRPr="00147208">
        <w:rPr>
          <w:rStyle w:val="Strong"/>
          <w:color w:val="2E74B5" w:themeColor="accent1" w:themeShade="BF"/>
        </w:rPr>
        <w:t>|</w:t>
      </w:r>
      <w:r>
        <w:t>  </w:t>
      </w:r>
      <w:sdt>
        <w:sdtPr>
          <w:id w:val="-258217753"/>
          <w:placeholder>
            <w:docPart w:val="6F9750F0167140AF94548BD407B1FDB2"/>
          </w:placeholder>
          <w15:appearance w15:val="hidden"/>
        </w:sdtPr>
        <w:sdtContent>
          <w:r w:rsidR="006F299F">
            <w:t>recruitment.agency@gmail.com</w:t>
          </w:r>
        </w:sdtContent>
      </w:sdt>
    </w:p>
    <w:sectPr w:rsidR="00591137" w:rsidSect="00591137">
      <w:footerReference w:type="default" r:id="rId11"/>
      <w:pgSz w:w="12240" w:h="15840" w:code="1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DE96" w14:textId="77777777" w:rsidR="003F0733" w:rsidRDefault="003F0733">
      <w:pPr>
        <w:spacing w:after="0"/>
      </w:pPr>
      <w:r>
        <w:separator/>
      </w:r>
    </w:p>
  </w:endnote>
  <w:endnote w:type="continuationSeparator" w:id="0">
    <w:p w14:paraId="77763D42" w14:textId="77777777" w:rsidR="003F0733" w:rsidRDefault="003F07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11ED" w14:textId="77777777" w:rsidR="00147208" w:rsidRPr="00147208" w:rsidRDefault="00147208" w:rsidP="00147208">
    <w:pPr>
      <w:pStyle w:val="Footer"/>
      <w:jc w:val="left"/>
    </w:pPr>
    <w:r w:rsidRPr="00147208">
      <w:fldChar w:fldCharType="begin"/>
    </w:r>
    <w:r w:rsidRPr="00147208">
      <w:instrText xml:space="preserve"> PAGE   \* MERGEFORMAT </w:instrText>
    </w:r>
    <w:r w:rsidRPr="00147208">
      <w:fldChar w:fldCharType="separate"/>
    </w:r>
    <w:r w:rsidRPr="00147208">
      <w:t>2</w:t>
    </w:r>
    <w:r w:rsidRPr="0014720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82251" w14:textId="77777777" w:rsidR="003F0733" w:rsidRDefault="003F0733">
      <w:pPr>
        <w:spacing w:after="0"/>
      </w:pPr>
      <w:r>
        <w:separator/>
      </w:r>
    </w:p>
  </w:footnote>
  <w:footnote w:type="continuationSeparator" w:id="0">
    <w:p w14:paraId="00DDD56B" w14:textId="77777777" w:rsidR="003F0733" w:rsidRDefault="003F07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B8"/>
    <w:rsid w:val="00147208"/>
    <w:rsid w:val="0018300E"/>
    <w:rsid w:val="001A06B6"/>
    <w:rsid w:val="00255734"/>
    <w:rsid w:val="002E2DB5"/>
    <w:rsid w:val="003F0733"/>
    <w:rsid w:val="004A34AD"/>
    <w:rsid w:val="004C306F"/>
    <w:rsid w:val="005459BC"/>
    <w:rsid w:val="00575A98"/>
    <w:rsid w:val="00591137"/>
    <w:rsid w:val="005C2CF2"/>
    <w:rsid w:val="006433F3"/>
    <w:rsid w:val="0065347E"/>
    <w:rsid w:val="006B5D77"/>
    <w:rsid w:val="006F299F"/>
    <w:rsid w:val="00735CF9"/>
    <w:rsid w:val="007C1E31"/>
    <w:rsid w:val="00826916"/>
    <w:rsid w:val="00A36351"/>
    <w:rsid w:val="00B51611"/>
    <w:rsid w:val="00C7576A"/>
    <w:rsid w:val="00CA528F"/>
    <w:rsid w:val="00CD1517"/>
    <w:rsid w:val="00CD56BA"/>
    <w:rsid w:val="00D776E0"/>
    <w:rsid w:val="00F33D62"/>
    <w:rsid w:val="00F43DB8"/>
    <w:rsid w:val="00F8533A"/>
    <w:rsid w:val="00F95302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296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losingChar">
    <w:name w:val="Closing Char"/>
    <w:basedOn w:val="DefaultParagraphFont"/>
    <w:link w:val="Closing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tion">
    <w:name w:val="Organizatio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  <w:style w:type="paragraph" w:customStyle="1" w:styleId="Default">
    <w:name w:val="Default"/>
    <w:rsid w:val="00FE7F76"/>
    <w:pPr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usiness%20sales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318ABF63804A8D836ADC5031F05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0D01D-D87D-48E3-ACCF-D665B536FF81}"/>
      </w:docPartPr>
      <w:docPartBody>
        <w:p w:rsidR="00644BDB" w:rsidRDefault="00000000">
          <w:pPr>
            <w:pStyle w:val="09318ABF63804A8D836ADC5031F05B7A"/>
          </w:pPr>
          <w:r w:rsidRPr="005C2CF2">
            <w:rPr>
              <w:rStyle w:val="TitleChar"/>
            </w:rPr>
            <w:t>Happiest Valley Farms</w:t>
          </w:r>
        </w:p>
      </w:docPartBody>
    </w:docPart>
    <w:docPart>
      <w:docPartPr>
        <w:name w:val="1ACD69F9BA40405BA4AD61231D9F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D414B-113D-464A-8756-240D066AF32D}"/>
      </w:docPartPr>
      <w:docPartBody>
        <w:p w:rsidR="00644BDB" w:rsidRDefault="00000000">
          <w:pPr>
            <w:pStyle w:val="1ACD69F9BA40405BA4AD61231D9FE8BC"/>
          </w:pPr>
          <w:r w:rsidRPr="005C2CF2">
            <w:t>November 30, 2022</w:t>
          </w:r>
        </w:p>
      </w:docPartBody>
    </w:docPart>
    <w:docPart>
      <w:docPartPr>
        <w:name w:val="A70E6C15AB99426D80AD861632B9C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2A5F0-8342-4AF0-9CC2-9B5F623318D8}"/>
      </w:docPartPr>
      <w:docPartBody>
        <w:p w:rsidR="00644BDB" w:rsidRDefault="00000000">
          <w:pPr>
            <w:pStyle w:val="A70E6C15AB99426D80AD861632B9C67B"/>
          </w:pPr>
          <w:r w:rsidRPr="0065347E">
            <w:t>Invoice #</w:t>
          </w:r>
        </w:p>
      </w:docPartBody>
    </w:docPart>
    <w:docPart>
      <w:docPartPr>
        <w:name w:val="D449657020F8472D8A2CF8466FB17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357E8-7EEF-4723-9562-3622356D2985}"/>
      </w:docPartPr>
      <w:docPartBody>
        <w:p w:rsidR="00644BDB" w:rsidRDefault="00000000">
          <w:pPr>
            <w:pStyle w:val="D449657020F8472D8A2CF8466FB17BB9"/>
          </w:pPr>
          <w:r w:rsidRPr="00591137">
            <w:t>Bill to</w:t>
          </w:r>
        </w:p>
      </w:docPartBody>
    </w:docPart>
    <w:docPart>
      <w:docPartPr>
        <w:name w:val="4BAEF05ED902476C99A78C5A2866F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B3895-6B95-4841-80F0-A0A6F2DD294A}"/>
      </w:docPartPr>
      <w:docPartBody>
        <w:p w:rsidR="00644BDB" w:rsidRDefault="00000000">
          <w:pPr>
            <w:pStyle w:val="4BAEF05ED902476C99A78C5A2866F859"/>
          </w:pPr>
          <w:r w:rsidRPr="00591137">
            <w:t>Ship to</w:t>
          </w:r>
        </w:p>
      </w:docPartBody>
    </w:docPart>
    <w:docPart>
      <w:docPartPr>
        <w:name w:val="C2716D3225DA46BBAEA84EAA82101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EB432-65C2-41DC-A458-6EB7D6243899}"/>
      </w:docPartPr>
      <w:docPartBody>
        <w:p w:rsidR="00644BDB" w:rsidRDefault="00000000">
          <w:pPr>
            <w:pStyle w:val="C2716D3225DA46BBAEA84EAA8210133A"/>
          </w:pPr>
          <w:r w:rsidRPr="005C2CF2">
            <w:t>Customer</w:t>
          </w:r>
        </w:p>
      </w:docPartBody>
    </w:docPart>
    <w:docPart>
      <w:docPartPr>
        <w:name w:val="EB39FD5271064853AC78F65E53EF2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90D64-C858-4383-80BB-FE069B5D713E}"/>
      </w:docPartPr>
      <w:docPartBody>
        <w:p w:rsidR="00644BDB" w:rsidRDefault="00000000">
          <w:pPr>
            <w:pStyle w:val="EB39FD5271064853AC78F65E53EF2977"/>
          </w:pPr>
          <w:r w:rsidRPr="0065347E">
            <w:t>Henry Ross</w:t>
          </w:r>
        </w:p>
      </w:docPartBody>
    </w:docPart>
    <w:docPart>
      <w:docPartPr>
        <w:name w:val="F7E3BCE0AAFC45D585E4E94DFAD6F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58625-4692-4260-96E6-8126B6167B8A}"/>
      </w:docPartPr>
      <w:docPartBody>
        <w:p w:rsidR="00644BDB" w:rsidRDefault="00000000">
          <w:pPr>
            <w:pStyle w:val="F7E3BCE0AAFC45D585E4E94DFAD6F027"/>
          </w:pPr>
          <w:r w:rsidRPr="005C2CF2">
            <w:t>Customer ID#</w:t>
          </w:r>
        </w:p>
      </w:docPartBody>
    </w:docPart>
    <w:docPart>
      <w:docPartPr>
        <w:name w:val="10FB0014859F46D5BF6C8630E69AA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CB092-CFAE-420F-B5B9-E843F1691382}"/>
      </w:docPartPr>
      <w:docPartBody>
        <w:p w:rsidR="00644BDB" w:rsidRDefault="00000000">
          <w:pPr>
            <w:pStyle w:val="10FB0014859F46D5BF6C8630E69AA70F"/>
          </w:pPr>
          <w:r w:rsidRPr="0065347E">
            <w:t>8675309</w:t>
          </w:r>
        </w:p>
      </w:docPartBody>
    </w:docPart>
    <w:docPart>
      <w:docPartPr>
        <w:name w:val="9625AE1282A746F88978E0AE22986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6D940-BB55-4666-96A8-6118FDA5AF59}"/>
      </w:docPartPr>
      <w:docPartBody>
        <w:p w:rsidR="00644BDB" w:rsidRDefault="00000000">
          <w:pPr>
            <w:pStyle w:val="9625AE1282A746F88978E0AE229865AC"/>
          </w:pPr>
          <w:r w:rsidRPr="005C2CF2">
            <w:t>Address</w:t>
          </w:r>
        </w:p>
      </w:docPartBody>
    </w:docPart>
    <w:docPart>
      <w:docPartPr>
        <w:name w:val="BC3958CDEC9345F890708F14A4BC4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EE887-4BCC-45B4-9B7B-9CE5128AEDD9}"/>
      </w:docPartPr>
      <w:docPartBody>
        <w:p w:rsidR="00644BDB" w:rsidRDefault="00000000">
          <w:pPr>
            <w:pStyle w:val="BC3958CDEC9345F890708F14A4BC4CCC"/>
          </w:pPr>
          <w:r w:rsidRPr="0065347E">
            <w:t>123 Avenue A, Metropolis</w:t>
          </w:r>
        </w:p>
      </w:docPartBody>
    </w:docPart>
    <w:docPart>
      <w:docPartPr>
        <w:name w:val="F706B3F8670B458985701399CA92D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35D4D-EA13-4A62-8495-4B436DC70265}"/>
      </w:docPartPr>
      <w:docPartBody>
        <w:p w:rsidR="00644BDB" w:rsidRDefault="00000000">
          <w:pPr>
            <w:pStyle w:val="F706B3F8670B458985701399CA92D679"/>
          </w:pPr>
          <w:r w:rsidRPr="005C2CF2">
            <w:t>Phone</w:t>
          </w:r>
        </w:p>
      </w:docPartBody>
    </w:docPart>
    <w:docPart>
      <w:docPartPr>
        <w:name w:val="7C6F5B66BB414660BDB7FA233B3E8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35424-5155-4AB5-8FDF-D6A820ACDF05}"/>
      </w:docPartPr>
      <w:docPartBody>
        <w:p w:rsidR="00644BDB" w:rsidRDefault="00000000">
          <w:pPr>
            <w:pStyle w:val="7C6F5B66BB414660BDB7FA233B3E8E62"/>
          </w:pPr>
          <w:r w:rsidRPr="0065347E">
            <w:t>(123) 456-7890</w:t>
          </w:r>
        </w:p>
      </w:docPartBody>
    </w:docPart>
    <w:docPart>
      <w:docPartPr>
        <w:name w:val="26AB9842055D47C59F5BB683A4026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FA4BA-3505-4F3F-9726-D2C61F2EF737}"/>
      </w:docPartPr>
      <w:docPartBody>
        <w:p w:rsidR="00644BDB" w:rsidRDefault="00000000">
          <w:pPr>
            <w:pStyle w:val="26AB9842055D47C59F5BB683A4026C49"/>
          </w:pPr>
          <w:r w:rsidRPr="005C2CF2">
            <w:t>Recipient</w:t>
          </w:r>
        </w:p>
      </w:docPartBody>
    </w:docPart>
    <w:docPart>
      <w:docPartPr>
        <w:name w:val="E4156A1F971A4A11A2689F2A276AF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7CD17-50F6-4A0A-B1AB-EADCE5C946CB}"/>
      </w:docPartPr>
      <w:docPartBody>
        <w:p w:rsidR="00644BDB" w:rsidRDefault="00000000">
          <w:pPr>
            <w:pStyle w:val="E4156A1F971A4A11A2689F2A276AFC14"/>
          </w:pPr>
          <w:r w:rsidRPr="00591137">
            <w:t>Qty.</w:t>
          </w:r>
        </w:p>
      </w:docPartBody>
    </w:docPart>
    <w:docPart>
      <w:docPartPr>
        <w:name w:val="163DE645B06A49DFA3CAE70EFCCFA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73BD0-3AF4-4696-B9BE-D3C99EA23334}"/>
      </w:docPartPr>
      <w:docPartBody>
        <w:p w:rsidR="00644BDB" w:rsidRDefault="00000000">
          <w:pPr>
            <w:pStyle w:val="163DE645B06A49DFA3CAE70EFCCFA478"/>
          </w:pPr>
          <w:r w:rsidRPr="00591137">
            <w:t>Item#</w:t>
          </w:r>
        </w:p>
      </w:docPartBody>
    </w:docPart>
    <w:docPart>
      <w:docPartPr>
        <w:name w:val="8D7454A36ECB45E498813A48720DB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4AE71-B208-4EC5-AD78-DF97F27EB878}"/>
      </w:docPartPr>
      <w:docPartBody>
        <w:p w:rsidR="00644BDB" w:rsidRDefault="00000000">
          <w:pPr>
            <w:pStyle w:val="8D7454A36ECB45E498813A48720DB7E6"/>
          </w:pPr>
          <w:r w:rsidRPr="00591137">
            <w:t>Description</w:t>
          </w:r>
        </w:p>
      </w:docPartBody>
    </w:docPart>
    <w:docPart>
      <w:docPartPr>
        <w:name w:val="6E5935D3BFCF4FC7AE46A861D6483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77578-C12B-484E-9EF0-C0C49454D032}"/>
      </w:docPartPr>
      <w:docPartBody>
        <w:p w:rsidR="00644BDB" w:rsidRDefault="00000000">
          <w:pPr>
            <w:pStyle w:val="6E5935D3BFCF4FC7AE46A861D64837DA"/>
          </w:pPr>
          <w:r w:rsidRPr="00591137">
            <w:t>Unit price</w:t>
          </w:r>
        </w:p>
      </w:docPartBody>
    </w:docPart>
    <w:docPart>
      <w:docPartPr>
        <w:name w:val="4F91399CE4D6496185F7491B33F05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0836C-225A-4337-BBC2-1F7FD23CB4A8}"/>
      </w:docPartPr>
      <w:docPartBody>
        <w:p w:rsidR="00644BDB" w:rsidRDefault="00000000">
          <w:pPr>
            <w:pStyle w:val="4F91399CE4D6496185F7491B33F053E0"/>
          </w:pPr>
          <w:r w:rsidRPr="00591137">
            <w:t>Discount</w:t>
          </w:r>
        </w:p>
      </w:docPartBody>
    </w:docPart>
    <w:docPart>
      <w:docPartPr>
        <w:name w:val="40D5D83E6C9841028960994B95186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12D1B-DFCF-46B2-B0DD-2759E759F0F3}"/>
      </w:docPartPr>
      <w:docPartBody>
        <w:p w:rsidR="00644BDB" w:rsidRDefault="00000000">
          <w:pPr>
            <w:pStyle w:val="40D5D83E6C9841028960994B95186865"/>
          </w:pPr>
          <w:r w:rsidRPr="00591137">
            <w:t>Line total</w:t>
          </w:r>
        </w:p>
      </w:docPartBody>
    </w:docPart>
    <w:docPart>
      <w:docPartPr>
        <w:name w:val="E81A07EF6E65485CA4F6D64ADB238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9E3F-776D-4DD0-A542-244BF8E43EDA}"/>
      </w:docPartPr>
      <w:docPartBody>
        <w:p w:rsidR="00644BDB" w:rsidRDefault="00000000">
          <w:pPr>
            <w:pStyle w:val="E81A07EF6E65485CA4F6D64ADB238EC3"/>
          </w:pPr>
          <w:r w:rsidRPr="00591137">
            <w:t>10</w:t>
          </w:r>
        </w:p>
      </w:docPartBody>
    </w:docPart>
    <w:docPart>
      <w:docPartPr>
        <w:name w:val="41EDA39B85774A9AB66BC9F245803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695AF-6E64-4435-8EDB-942C2209D22B}"/>
      </w:docPartPr>
      <w:docPartBody>
        <w:p w:rsidR="00644BDB" w:rsidRDefault="00000000">
          <w:pPr>
            <w:pStyle w:val="41EDA39B85774A9AB66BC9F2458032E5"/>
          </w:pPr>
          <w:r w:rsidRPr="00591137">
            <w:t>123</w:t>
          </w:r>
        </w:p>
      </w:docPartBody>
    </w:docPart>
    <w:docPart>
      <w:docPartPr>
        <w:name w:val="9C9C9811AE4249AA869E5047CE555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BD86D-C67D-46D1-B6E2-E74CFCCBDA18}"/>
      </w:docPartPr>
      <w:docPartBody>
        <w:p w:rsidR="00644BDB" w:rsidRDefault="00000000">
          <w:pPr>
            <w:pStyle w:val="9C9C9811AE4249AA869E5047CE5556B4"/>
          </w:pPr>
          <w:r w:rsidRPr="00591137">
            <w:t>5.00</w:t>
          </w:r>
        </w:p>
      </w:docPartBody>
    </w:docPart>
    <w:docPart>
      <w:docPartPr>
        <w:name w:val="31778F0563F94117AF829B759D7D3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A3B76-68B5-4B5B-8FD5-90BF5A2EBB89}"/>
      </w:docPartPr>
      <w:docPartBody>
        <w:p w:rsidR="00644BDB" w:rsidRDefault="00000000">
          <w:pPr>
            <w:pStyle w:val="31778F0563F94117AF829B759D7D392A"/>
          </w:pPr>
          <w:r w:rsidRPr="00591137">
            <w:t>Total Discount</w:t>
          </w:r>
        </w:p>
      </w:docPartBody>
    </w:docPart>
    <w:docPart>
      <w:docPartPr>
        <w:name w:val="D58DEE4CD371465FA9ACB5759718B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BBF4E-D8B0-492E-B55A-59E120588BFE}"/>
      </w:docPartPr>
      <w:docPartBody>
        <w:p w:rsidR="00644BDB" w:rsidRDefault="00000000">
          <w:pPr>
            <w:pStyle w:val="D58DEE4CD371465FA9ACB5759718B4DD"/>
          </w:pPr>
          <w:r w:rsidRPr="00591137">
            <w:t>0</w:t>
          </w:r>
        </w:p>
      </w:docPartBody>
    </w:docPart>
    <w:docPart>
      <w:docPartPr>
        <w:name w:val="E567D319F4EF48018C7B0F5659EB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CCC1E-53EC-4ABA-9743-8A179E4B1C58}"/>
      </w:docPartPr>
      <w:docPartBody>
        <w:p w:rsidR="00644BDB" w:rsidRDefault="00000000">
          <w:pPr>
            <w:pStyle w:val="E567D319F4EF48018C7B0F5659EB317E"/>
          </w:pPr>
          <w:r w:rsidRPr="00591137">
            <w:t>Subtotal</w:t>
          </w:r>
        </w:p>
      </w:docPartBody>
    </w:docPart>
    <w:docPart>
      <w:docPartPr>
        <w:name w:val="A900F1B803A04C65B19D5F745573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68034-32C7-4345-965D-D9F31D3E30CA}"/>
      </w:docPartPr>
      <w:docPartBody>
        <w:p w:rsidR="00644BDB" w:rsidRDefault="00000000">
          <w:pPr>
            <w:pStyle w:val="A900F1B803A04C65B19D5F745573008C"/>
          </w:pPr>
          <w:r w:rsidRPr="00591137">
            <w:t>278.00</w:t>
          </w:r>
        </w:p>
      </w:docPartBody>
    </w:docPart>
    <w:docPart>
      <w:docPartPr>
        <w:name w:val="3899131F292E4EDD93607E5E441E0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F8DEB-59F4-45A7-9BCE-83698D4C5A41}"/>
      </w:docPartPr>
      <w:docPartBody>
        <w:p w:rsidR="00644BDB" w:rsidRDefault="00000000">
          <w:pPr>
            <w:pStyle w:val="3899131F292E4EDD93607E5E441E0B53"/>
          </w:pPr>
          <w:r w:rsidRPr="00591137">
            <w:t>Sales Tax</w:t>
          </w:r>
        </w:p>
      </w:docPartBody>
    </w:docPart>
    <w:docPart>
      <w:docPartPr>
        <w:name w:val="9828C67DA8D643048DB5057578FD9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87FA5-1A48-46CA-A0E4-820268F49254}"/>
      </w:docPartPr>
      <w:docPartBody>
        <w:p w:rsidR="00644BDB" w:rsidRDefault="00000000">
          <w:pPr>
            <w:pStyle w:val="9828C67DA8D643048DB5057578FD9E3F"/>
          </w:pPr>
          <w:r w:rsidRPr="00591137">
            <w:t>13.90</w:t>
          </w:r>
        </w:p>
      </w:docPartBody>
    </w:docPart>
    <w:docPart>
      <w:docPartPr>
        <w:name w:val="71B414F9D39B4A5E90361587FDC95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EC754-4208-4E06-9B77-F9D4245FCD68}"/>
      </w:docPartPr>
      <w:docPartBody>
        <w:p w:rsidR="00644BDB" w:rsidRDefault="00000000">
          <w:pPr>
            <w:pStyle w:val="71B414F9D39B4A5E90361587FDC9571F"/>
          </w:pPr>
          <w:r w:rsidRPr="00591137">
            <w:t>Total</w:t>
          </w:r>
        </w:p>
      </w:docPartBody>
    </w:docPart>
    <w:docPart>
      <w:docPartPr>
        <w:name w:val="EF222740C9EF4D2BAA9D54EB14F68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F89AF-E86D-4185-8871-D6918C8EE55A}"/>
      </w:docPartPr>
      <w:docPartBody>
        <w:p w:rsidR="00644BDB" w:rsidRDefault="00000000">
          <w:pPr>
            <w:pStyle w:val="EF222740C9EF4D2BAA9D54EB14F68AC9"/>
          </w:pPr>
          <w:r w:rsidRPr="00591137">
            <w:t>291.90</w:t>
          </w:r>
        </w:p>
      </w:docPartBody>
    </w:docPart>
    <w:docPart>
      <w:docPartPr>
        <w:name w:val="4789D8E7C8BC42589625DF740E4BE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95EF-4C87-465C-8619-C788F5B23ED3}"/>
      </w:docPartPr>
      <w:docPartBody>
        <w:p w:rsidR="00644BDB" w:rsidRDefault="00000000">
          <w:pPr>
            <w:pStyle w:val="4789D8E7C8BC42589625DF740E4BE8E2"/>
          </w:pPr>
          <w:r w:rsidRPr="00591137">
            <w:t>Thank you for your business!</w:t>
          </w:r>
        </w:p>
      </w:docPartBody>
    </w:docPart>
    <w:docPart>
      <w:docPartPr>
        <w:name w:val="89C5DDCC1DD94CB9B4A0C2650C6BE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0C014-09B6-4064-8F83-8EC8DF5AFDCA}"/>
      </w:docPartPr>
      <w:docPartBody>
        <w:p w:rsidR="00644BDB" w:rsidRDefault="00000000">
          <w:pPr>
            <w:pStyle w:val="89C5DDCC1DD94CB9B4A0C2650C6BEEAF"/>
          </w:pPr>
          <w:r w:rsidRPr="00591137">
            <w:t>Happiest Valley Farms</w:t>
          </w:r>
        </w:p>
      </w:docPartBody>
    </w:docPart>
    <w:docPart>
      <w:docPartPr>
        <w:name w:val="5B81C6257BA4487B81750170985EC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EF039-D8D0-40E7-9316-2FE0BF651DDA}"/>
      </w:docPartPr>
      <w:docPartBody>
        <w:p w:rsidR="00644BDB" w:rsidRDefault="00000000">
          <w:pPr>
            <w:pStyle w:val="5B81C6257BA4487B81750170985EC9C9"/>
          </w:pPr>
          <w:r w:rsidRPr="00591137">
            <w:t>456 Anyroad, Anywhere</w:t>
          </w:r>
        </w:p>
      </w:docPartBody>
    </w:docPart>
    <w:docPart>
      <w:docPartPr>
        <w:name w:val="C64B261296E14B81AC367DD6C64F2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19584-5506-4187-AA21-1DD7C31F3774}"/>
      </w:docPartPr>
      <w:docPartBody>
        <w:p w:rsidR="00644BDB" w:rsidRDefault="00000000">
          <w:pPr>
            <w:pStyle w:val="C64B261296E14B81AC367DD6C64F2F09"/>
          </w:pPr>
          <w:r w:rsidRPr="00591137">
            <w:t>interestingsite.com</w:t>
          </w:r>
        </w:p>
      </w:docPartBody>
    </w:docPart>
    <w:docPart>
      <w:docPartPr>
        <w:name w:val="2A5C282992944B7695494385810B9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2E5C5-3BF3-4AAC-ABB8-11AD095E864F}"/>
      </w:docPartPr>
      <w:docPartBody>
        <w:p w:rsidR="00644BDB" w:rsidRDefault="00000000">
          <w:pPr>
            <w:pStyle w:val="2A5C282992944B7695494385810B914C"/>
          </w:pPr>
          <w:r w:rsidRPr="00591137">
            <w:t>(123) 987-6543</w:t>
          </w:r>
        </w:p>
      </w:docPartBody>
    </w:docPart>
    <w:docPart>
      <w:docPartPr>
        <w:name w:val="B664C5BE2A804DA7A71FC9947B67E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08CB2-1470-4686-B696-B8E70345A6D8}"/>
      </w:docPartPr>
      <w:docPartBody>
        <w:p w:rsidR="00644BDB" w:rsidRDefault="00000000">
          <w:pPr>
            <w:pStyle w:val="B664C5BE2A804DA7A71FC9947B67E25C"/>
          </w:pPr>
          <w:r w:rsidRPr="00591137">
            <w:t>(123) 987-6542</w:t>
          </w:r>
        </w:p>
      </w:docPartBody>
    </w:docPart>
    <w:docPart>
      <w:docPartPr>
        <w:name w:val="6F9750F0167140AF94548BD407B1F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76A7C-2892-46B8-B180-C9CA435F8D7E}"/>
      </w:docPartPr>
      <w:docPartBody>
        <w:p w:rsidR="00644BDB" w:rsidRDefault="00000000">
          <w:pPr>
            <w:pStyle w:val="6F9750F0167140AF94548BD407B1FDB2"/>
          </w:pPr>
          <w:r w:rsidRPr="00591137">
            <w:t>happiest@example.com</w:t>
          </w:r>
        </w:p>
      </w:docPartBody>
    </w:docPart>
    <w:docPart>
      <w:docPartPr>
        <w:name w:val="1EC4E51212DE443DA7BD2DC35F114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25DE3-928D-4C23-8BF0-F424AD2E1364}"/>
      </w:docPartPr>
      <w:docPartBody>
        <w:p w:rsidR="00644BDB" w:rsidRDefault="009A3328" w:rsidP="009A3328">
          <w:pPr>
            <w:pStyle w:val="1EC4E51212DE443DA7BD2DC35F114910"/>
          </w:pPr>
          <w:r w:rsidRPr="005C2CF2">
            <w:t>Address</w:t>
          </w:r>
        </w:p>
      </w:docPartBody>
    </w:docPart>
    <w:docPart>
      <w:docPartPr>
        <w:name w:val="E82173030E0140F1960C2B7C36C64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71F66-02EA-4AEA-876E-AB926D1D6426}"/>
      </w:docPartPr>
      <w:docPartBody>
        <w:p w:rsidR="009D7839" w:rsidRDefault="008461DC" w:rsidP="008461DC">
          <w:pPr>
            <w:pStyle w:val="E82173030E0140F1960C2B7C36C640A4"/>
          </w:pPr>
          <w:r w:rsidRPr="00591137">
            <w:t>(123) 987-6543</w:t>
          </w:r>
        </w:p>
      </w:docPartBody>
    </w:docPart>
    <w:docPart>
      <w:docPartPr>
        <w:name w:val="8402EE700A9447E0872D179772413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3E55C-0E1D-48A9-BF20-FFB046A8F519}"/>
      </w:docPartPr>
      <w:docPartBody>
        <w:p w:rsidR="009D7839" w:rsidRDefault="008461DC" w:rsidP="008461DC">
          <w:pPr>
            <w:pStyle w:val="8402EE700A9447E0872D1797724132F4"/>
          </w:pPr>
          <w:r w:rsidRPr="00591137">
            <w:t>(123) 987-6542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28"/>
    <w:rsid w:val="00187129"/>
    <w:rsid w:val="003B2F2D"/>
    <w:rsid w:val="0044458E"/>
    <w:rsid w:val="00644BDB"/>
    <w:rsid w:val="008461DC"/>
    <w:rsid w:val="009A3328"/>
    <w:rsid w:val="009D7839"/>
    <w:rsid w:val="00A1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ja-JP"/>
    </w:rPr>
  </w:style>
  <w:style w:type="paragraph" w:customStyle="1" w:styleId="09318ABF63804A8D836ADC5031F05B7A">
    <w:name w:val="09318ABF63804A8D836ADC5031F05B7A"/>
  </w:style>
  <w:style w:type="paragraph" w:customStyle="1" w:styleId="1ACD69F9BA40405BA4AD61231D9FE8BC">
    <w:name w:val="1ACD69F9BA40405BA4AD61231D9FE8BC"/>
  </w:style>
  <w:style w:type="paragraph" w:customStyle="1" w:styleId="A70E6C15AB99426D80AD861632B9C67B">
    <w:name w:val="A70E6C15AB99426D80AD861632B9C67B"/>
  </w:style>
  <w:style w:type="paragraph" w:customStyle="1" w:styleId="D449657020F8472D8A2CF8466FB17BB9">
    <w:name w:val="D449657020F8472D8A2CF8466FB17BB9"/>
  </w:style>
  <w:style w:type="paragraph" w:customStyle="1" w:styleId="4BAEF05ED902476C99A78C5A2866F859">
    <w:name w:val="4BAEF05ED902476C99A78C5A2866F859"/>
  </w:style>
  <w:style w:type="paragraph" w:customStyle="1" w:styleId="C2716D3225DA46BBAEA84EAA8210133A">
    <w:name w:val="C2716D3225DA46BBAEA84EAA8210133A"/>
  </w:style>
  <w:style w:type="paragraph" w:customStyle="1" w:styleId="EB39FD5271064853AC78F65E53EF2977">
    <w:name w:val="EB39FD5271064853AC78F65E53EF2977"/>
  </w:style>
  <w:style w:type="paragraph" w:customStyle="1" w:styleId="F7E3BCE0AAFC45D585E4E94DFAD6F027">
    <w:name w:val="F7E3BCE0AAFC45D585E4E94DFAD6F027"/>
  </w:style>
  <w:style w:type="paragraph" w:customStyle="1" w:styleId="10FB0014859F46D5BF6C8630E69AA70F">
    <w:name w:val="10FB0014859F46D5BF6C8630E69AA70F"/>
  </w:style>
  <w:style w:type="paragraph" w:customStyle="1" w:styleId="9625AE1282A746F88978E0AE229865AC">
    <w:name w:val="9625AE1282A746F88978E0AE229865AC"/>
  </w:style>
  <w:style w:type="paragraph" w:customStyle="1" w:styleId="BC3958CDEC9345F890708F14A4BC4CCC">
    <w:name w:val="BC3958CDEC9345F890708F14A4BC4CCC"/>
  </w:style>
  <w:style w:type="paragraph" w:customStyle="1" w:styleId="F706B3F8670B458985701399CA92D679">
    <w:name w:val="F706B3F8670B458985701399CA92D679"/>
  </w:style>
  <w:style w:type="paragraph" w:customStyle="1" w:styleId="7C6F5B66BB414660BDB7FA233B3E8E62">
    <w:name w:val="7C6F5B66BB414660BDB7FA233B3E8E62"/>
  </w:style>
  <w:style w:type="paragraph" w:customStyle="1" w:styleId="26AB9842055D47C59F5BB683A4026C49">
    <w:name w:val="26AB9842055D47C59F5BB683A4026C49"/>
  </w:style>
  <w:style w:type="paragraph" w:customStyle="1" w:styleId="25BA8F87A2484D7AA8E235106EB51A48">
    <w:name w:val="25BA8F87A2484D7AA8E235106EB51A48"/>
  </w:style>
  <w:style w:type="paragraph" w:customStyle="1" w:styleId="E4156A1F971A4A11A2689F2A276AFC14">
    <w:name w:val="E4156A1F971A4A11A2689F2A276AFC14"/>
  </w:style>
  <w:style w:type="paragraph" w:customStyle="1" w:styleId="163DE645B06A49DFA3CAE70EFCCFA478">
    <w:name w:val="163DE645B06A49DFA3CAE70EFCCFA478"/>
  </w:style>
  <w:style w:type="paragraph" w:customStyle="1" w:styleId="8D7454A36ECB45E498813A48720DB7E6">
    <w:name w:val="8D7454A36ECB45E498813A48720DB7E6"/>
  </w:style>
  <w:style w:type="paragraph" w:customStyle="1" w:styleId="6E5935D3BFCF4FC7AE46A861D64837DA">
    <w:name w:val="6E5935D3BFCF4FC7AE46A861D64837DA"/>
  </w:style>
  <w:style w:type="paragraph" w:customStyle="1" w:styleId="4F91399CE4D6496185F7491B33F053E0">
    <w:name w:val="4F91399CE4D6496185F7491B33F053E0"/>
  </w:style>
  <w:style w:type="paragraph" w:customStyle="1" w:styleId="40D5D83E6C9841028960994B95186865">
    <w:name w:val="40D5D83E6C9841028960994B95186865"/>
  </w:style>
  <w:style w:type="paragraph" w:customStyle="1" w:styleId="E81A07EF6E65485CA4F6D64ADB238EC3">
    <w:name w:val="E81A07EF6E65485CA4F6D64ADB238EC3"/>
  </w:style>
  <w:style w:type="paragraph" w:customStyle="1" w:styleId="41EDA39B85774A9AB66BC9F2458032E5">
    <w:name w:val="41EDA39B85774A9AB66BC9F2458032E5"/>
  </w:style>
  <w:style w:type="paragraph" w:customStyle="1" w:styleId="9C9C9811AE4249AA869E5047CE5556B4">
    <w:name w:val="9C9C9811AE4249AA869E5047CE5556B4"/>
  </w:style>
  <w:style w:type="paragraph" w:customStyle="1" w:styleId="31778F0563F94117AF829B759D7D392A">
    <w:name w:val="31778F0563F94117AF829B759D7D392A"/>
  </w:style>
  <w:style w:type="paragraph" w:customStyle="1" w:styleId="D58DEE4CD371465FA9ACB5759718B4DD">
    <w:name w:val="D58DEE4CD371465FA9ACB5759718B4DD"/>
  </w:style>
  <w:style w:type="paragraph" w:customStyle="1" w:styleId="E567D319F4EF48018C7B0F5659EB317E">
    <w:name w:val="E567D319F4EF48018C7B0F5659EB317E"/>
  </w:style>
  <w:style w:type="paragraph" w:customStyle="1" w:styleId="A900F1B803A04C65B19D5F745573008C">
    <w:name w:val="A900F1B803A04C65B19D5F745573008C"/>
  </w:style>
  <w:style w:type="paragraph" w:customStyle="1" w:styleId="3899131F292E4EDD93607E5E441E0B53">
    <w:name w:val="3899131F292E4EDD93607E5E441E0B53"/>
  </w:style>
  <w:style w:type="paragraph" w:customStyle="1" w:styleId="9828C67DA8D643048DB5057578FD9E3F">
    <w:name w:val="9828C67DA8D643048DB5057578FD9E3F"/>
  </w:style>
  <w:style w:type="paragraph" w:customStyle="1" w:styleId="71B414F9D39B4A5E90361587FDC9571F">
    <w:name w:val="71B414F9D39B4A5E90361587FDC9571F"/>
  </w:style>
  <w:style w:type="paragraph" w:customStyle="1" w:styleId="EF222740C9EF4D2BAA9D54EB14F68AC9">
    <w:name w:val="EF222740C9EF4D2BAA9D54EB14F68AC9"/>
  </w:style>
  <w:style w:type="paragraph" w:customStyle="1" w:styleId="4789D8E7C8BC42589625DF740E4BE8E2">
    <w:name w:val="4789D8E7C8BC42589625DF740E4BE8E2"/>
  </w:style>
  <w:style w:type="paragraph" w:customStyle="1" w:styleId="89C5DDCC1DD94CB9B4A0C2650C6BEEAF">
    <w:name w:val="89C5DDCC1DD94CB9B4A0C2650C6BEEAF"/>
  </w:style>
  <w:style w:type="paragraph" w:customStyle="1" w:styleId="5B81C6257BA4487B81750170985EC9C9">
    <w:name w:val="5B81C6257BA4487B81750170985EC9C9"/>
  </w:style>
  <w:style w:type="paragraph" w:customStyle="1" w:styleId="C64B261296E14B81AC367DD6C64F2F09">
    <w:name w:val="C64B261296E14B81AC367DD6C64F2F09"/>
  </w:style>
  <w:style w:type="paragraph" w:customStyle="1" w:styleId="2A5C282992944B7695494385810B914C">
    <w:name w:val="2A5C282992944B7695494385810B914C"/>
  </w:style>
  <w:style w:type="paragraph" w:customStyle="1" w:styleId="B664C5BE2A804DA7A71FC9947B67E25C">
    <w:name w:val="B664C5BE2A804DA7A71FC9947B67E25C"/>
  </w:style>
  <w:style w:type="paragraph" w:customStyle="1" w:styleId="6F9750F0167140AF94548BD407B1FDB2">
    <w:name w:val="6F9750F0167140AF94548BD407B1FDB2"/>
  </w:style>
  <w:style w:type="paragraph" w:customStyle="1" w:styleId="1EC4E51212DE443DA7BD2DC35F114910">
    <w:name w:val="1EC4E51212DE443DA7BD2DC35F114910"/>
    <w:rsid w:val="009A3328"/>
  </w:style>
  <w:style w:type="paragraph" w:customStyle="1" w:styleId="E82173030E0140F1960C2B7C36C640A4">
    <w:name w:val="E82173030E0140F1960C2B7C36C640A4"/>
    <w:rsid w:val="008461DC"/>
  </w:style>
  <w:style w:type="paragraph" w:customStyle="1" w:styleId="8402EE700A9447E0872D1797724132F4">
    <w:name w:val="8402EE700A9447E0872D1797724132F4"/>
    <w:rsid w:val="008461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sales invoice.dotx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2023-01-03T14:05:00Z</dcterms:created>
  <dcterms:modified xsi:type="dcterms:W3CDTF">2023-01-13T17:32:00Z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